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Default="00F97041" w:rsidP="00C05187">
      <w:pPr>
        <w:pStyle w:val="Ttulo"/>
      </w:pPr>
      <w:fldSimple w:instr=" SUBJECT  \* MERGEFORMAT ">
        <w:r w:rsidR="00C05187">
          <w:t>Clini</w:t>
        </w:r>
        <w:r w:rsidR="00295BF6">
          <w:t>ca Médica</w:t>
        </w:r>
      </w:fldSimple>
    </w:p>
    <w:p w:rsidR="00685AA7" w:rsidRDefault="00696C5F">
      <w:pPr>
        <w:pStyle w:val="Ttulo"/>
      </w:pPr>
      <w:r>
        <w:t>Visão</w:t>
      </w:r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CD062C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CD062C" w:rsidRPr="005B4A9A" w:rsidRDefault="00CD062C" w:rsidP="00CD062C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 w:rsidR="005B4A9A"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Senac Porto Ale</w:t>
      </w:r>
      <w:r w:rsidR="005B4A9A"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</w:p>
    <w:p w:rsidR="00CD062C" w:rsidRPr="00CD062C" w:rsidRDefault="00CD062C" w:rsidP="00CD062C">
      <w:pPr>
        <w:rPr>
          <w:lang w:val="pt-BR"/>
        </w:rPr>
      </w:pPr>
    </w:p>
    <w:p w:rsidR="00685AA7" w:rsidRDefault="00CD062C">
      <w:pPr>
        <w:pStyle w:val="Ttulo1"/>
      </w:pPr>
      <w:bookmarkStart w:id="6" w:name="_Toc512930906"/>
      <w:bookmarkStart w:id="7" w:name="_Toc20715755"/>
      <w:r>
        <w:rPr>
          <w:lang w:val="pt-BR"/>
        </w:rPr>
        <w:t>Posicionament</w:t>
      </w:r>
      <w:bookmarkEnd w:id="4"/>
      <w:bookmarkEnd w:id="5"/>
      <w:bookmarkEnd w:id="6"/>
      <w:bookmarkEnd w:id="7"/>
      <w:r>
        <w:rPr>
          <w:lang w:val="pt-BR"/>
        </w:rPr>
        <w:t>o</w:t>
      </w:r>
    </w:p>
    <w:p w:rsidR="00CD062C" w:rsidRPr="005B4A9A" w:rsidRDefault="005B4A9A" w:rsidP="00CD062C">
      <w:pPr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>Esta</w:t>
      </w:r>
      <w:r w:rsidR="00CD062C" w:rsidRPr="005B4A9A">
        <w:rPr>
          <w:color w:val="000000" w:themeColor="text1"/>
          <w:lang w:val="pt-BR"/>
        </w:rPr>
        <w:t xml:space="preserve"> seção apresenta a declaração do problema (Seção </w:t>
      </w:r>
      <w:r w:rsidR="00CD062C" w:rsidRPr="005B4A9A">
        <w:rPr>
          <w:color w:val="000000" w:themeColor="text1"/>
          <w:lang w:val="pt-BR"/>
        </w:rPr>
        <w:fldChar w:fldCharType="begin"/>
      </w:r>
      <w:r w:rsidR="00CD062C" w:rsidRPr="005B4A9A">
        <w:rPr>
          <w:color w:val="000000" w:themeColor="text1"/>
          <w:lang w:val="pt-BR"/>
        </w:rPr>
        <w:instrText xml:space="preserve"> REF _Ref429124931 \w </w:instrText>
      </w:r>
      <w:r w:rsidR="00CD062C" w:rsidRPr="005B4A9A">
        <w:rPr>
          <w:color w:val="000000" w:themeColor="text1"/>
          <w:lang w:val="pt-BR"/>
        </w:rPr>
        <w:fldChar w:fldCharType="separate"/>
      </w:r>
      <w:r w:rsidR="00CD062C" w:rsidRPr="005B4A9A">
        <w:rPr>
          <w:color w:val="000000" w:themeColor="text1"/>
          <w:lang w:val="pt-BR"/>
        </w:rPr>
        <w:t>2.1</w:t>
      </w:r>
      <w:r w:rsidR="00CD062C" w:rsidRPr="005B4A9A">
        <w:rPr>
          <w:color w:val="000000" w:themeColor="text1"/>
          <w:lang w:val="pt-BR"/>
        </w:rPr>
        <w:fldChar w:fldCharType="end"/>
      </w:r>
      <w:r w:rsidR="00CD062C" w:rsidRPr="005B4A9A">
        <w:rPr>
          <w:color w:val="000000" w:themeColor="text1"/>
          <w:lang w:val="pt-BR"/>
        </w:rPr>
        <w:t>) e o posicionamento do produto (</w:t>
      </w:r>
      <w:r w:rsidR="009C70D8" w:rsidRPr="005B4A9A">
        <w:rPr>
          <w:color w:val="000000" w:themeColor="text1"/>
          <w:lang w:val="pt-BR"/>
        </w:rPr>
        <w:t>Seção 2.2</w:t>
      </w:r>
      <w:r w:rsidR="00CD062C" w:rsidRPr="005B4A9A">
        <w:rPr>
          <w:color w:val="000000" w:themeColor="text1"/>
          <w:lang w:val="pt-BR"/>
        </w:rPr>
        <w:t>).</w:t>
      </w:r>
    </w:p>
    <w:p w:rsidR="00685AA7" w:rsidRDefault="00685AA7"/>
    <w:p w:rsidR="00685AA7" w:rsidRDefault="00CD062C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rPr>
          <w:lang w:val="pt-BR"/>
        </w:rPr>
        <w:t>Declaração do Problema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062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1A5841" w:rsidP="005F21A0">
            <w:pPr>
              <w:pStyle w:val="InfoBlue"/>
              <w:rPr>
                <w:color w:val="000000" w:themeColor="text1"/>
              </w:rPr>
            </w:pPr>
            <w:r w:rsidRPr="005B4A9A">
              <w:rPr>
                <w:color w:val="000000" w:themeColor="text1"/>
                <w:lang w:val="pt-BR"/>
              </w:rPr>
              <w:t>demora n</w:t>
            </w:r>
            <w:r w:rsidR="005F21A0">
              <w:rPr>
                <w:color w:val="000000" w:themeColor="text1"/>
                <w:lang w:val="pt-BR"/>
              </w:rPr>
              <w:t>a criação e</w:t>
            </w:r>
            <w:r w:rsidRPr="005B4A9A">
              <w:rPr>
                <w:color w:val="000000" w:themeColor="text1"/>
                <w:lang w:val="pt-BR"/>
              </w:rPr>
              <w:t xml:space="preserve"> acesso ao prontuário.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9C70D8" w:rsidP="001A5841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medico</w:t>
            </w:r>
            <w:r w:rsidR="000E652E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atendente.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0E652E" w:rsidP="001A5841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demora no atendimento ao</w:t>
            </w:r>
            <w:r w:rsidR="001A5841" w:rsidRPr="005B4A9A">
              <w:rPr>
                <w:color w:val="000000" w:themeColor="text1"/>
              </w:rPr>
              <w:t xml:space="preserve"> paciente, podendo</w:t>
            </w:r>
            <w:r w:rsidR="00CD062C" w:rsidRPr="005B4A9A">
              <w:rPr>
                <w:color w:val="000000" w:themeColor="text1"/>
              </w:rPr>
              <w:t xml:space="preserve"> afetar o lucro da clínica.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5F21A0" w:rsidP="00CD062C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criar e </w:t>
            </w:r>
            <w:r w:rsidR="00CD062C" w:rsidRPr="005B4A9A">
              <w:rPr>
                <w:color w:val="000000" w:themeColor="text1"/>
              </w:rPr>
              <w:t>acessar o prontuário com rapidez.</w:t>
            </w:r>
          </w:p>
        </w:tc>
      </w:tr>
    </w:tbl>
    <w:p w:rsidR="00685AA7" w:rsidRDefault="007C2C83">
      <w:pPr>
        <w:pStyle w:val="Ttulo2"/>
      </w:pPr>
      <w:bookmarkStart w:id="12" w:name="_Ref429124938"/>
      <w:r>
        <w:rPr>
          <w:lang w:val="pt-BR"/>
        </w:rPr>
        <w:t>Declaração da Posição do Produto</w:t>
      </w:r>
      <w:bookmarkEnd w:id="12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036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5F21A0" w:rsidP="0080364D">
            <w:pPr>
              <w:pStyle w:val="InfoBlue"/>
              <w:rPr>
                <w:color w:val="000000" w:themeColor="text1"/>
              </w:rPr>
            </w:pPr>
            <w:r w:rsidRPr="00E60815">
              <w:rPr>
                <w:color w:val="000000" w:themeColor="text1"/>
              </w:rPr>
              <w:t>clínicas médicas e consultórios.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5F21A0" w:rsidP="0080364D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utilizam a plataforma windows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5F21A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5F21A0">
              <w:rPr>
                <w:lang w:val="pt-BR"/>
              </w:rPr>
              <w:t>CliniFácil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80364D" w:rsidP="005F21A0">
            <w:pPr>
              <w:pStyle w:val="InfoBlue"/>
              <w:rPr>
                <w:color w:val="000000" w:themeColor="text1"/>
              </w:rPr>
            </w:pPr>
            <w:r w:rsidRPr="00E60815">
              <w:rPr>
                <w:color w:val="000000" w:themeColor="text1"/>
              </w:rPr>
              <w:t xml:space="preserve"> é um </w:t>
            </w:r>
            <w:r w:rsidR="005F21A0">
              <w:rPr>
                <w:color w:val="000000" w:themeColor="text1"/>
              </w:rPr>
              <w:t>gerenciador de prontuários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8A44E6" w:rsidP="0080364D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5F21A0">
              <w:rPr>
                <w:color w:val="000000" w:themeColor="text1"/>
              </w:rPr>
              <w:t>ria e acessa</w:t>
            </w:r>
            <w:r w:rsidR="0080364D" w:rsidRPr="00E60815">
              <w:rPr>
                <w:color w:val="000000" w:themeColor="text1"/>
              </w:rPr>
              <w:t xml:space="preserve"> o prontuário com rapidez.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295BF6" w:rsidP="0080364D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IClinic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364D" w:rsidRPr="00E60815" w:rsidRDefault="001421ED" w:rsidP="009F3F48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oferece acesso </w:t>
            </w:r>
            <w:r w:rsidR="0080364D" w:rsidRPr="00E60815">
              <w:rPr>
                <w:color w:val="000000" w:themeColor="text1"/>
              </w:rPr>
              <w:t xml:space="preserve"> rápido </w:t>
            </w:r>
            <w:r>
              <w:rPr>
                <w:color w:val="000000" w:themeColor="text1"/>
              </w:rPr>
              <w:t>ao prontuário (dois cliques)</w:t>
            </w:r>
            <w:r w:rsidR="00914AB6">
              <w:rPr>
                <w:color w:val="000000" w:themeColor="text1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8A44E6" w:rsidRPr="00B1603D" w:rsidRDefault="008A44E6" w:rsidP="008A44E6">
      <w:pPr>
        <w:pStyle w:val="Ttulo1"/>
        <w:rPr>
          <w:lang w:val="pt-BR"/>
        </w:rPr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  <w:r>
        <w:rPr>
          <w:lang w:val="pt-BR"/>
        </w:rPr>
        <w:t>Descrição dos Envolvidos</w:t>
      </w:r>
      <w:bookmarkEnd w:id="13"/>
      <w:bookmarkEnd w:id="14"/>
      <w:bookmarkEnd w:id="15"/>
      <w:bookmarkEnd w:id="16"/>
    </w:p>
    <w:p w:rsidR="008A44E6" w:rsidRPr="00B1603D" w:rsidRDefault="008A44E6" w:rsidP="008A44E6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Default="00685AA7">
      <w:pPr>
        <w:pStyle w:val="InfoBlue"/>
      </w:pPr>
    </w:p>
    <w:tbl>
      <w:tblPr>
        <w:tblW w:w="869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46"/>
        <w:gridCol w:w="3960"/>
      </w:tblGrid>
      <w:tr w:rsidR="00682E5B" w:rsidTr="00DF0733">
        <w:trPr>
          <w:tblHeader/>
        </w:trPr>
        <w:tc>
          <w:tcPr>
            <w:tcW w:w="189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846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Respons</w:t>
            </w:r>
            <w:r>
              <w:rPr>
                <w:b/>
                <w:bCs/>
                <w:lang w:val="pt-BR"/>
              </w:rPr>
              <w:t>a</w:t>
            </w:r>
            <w:r w:rsidRPr="00B1603D">
              <w:rPr>
                <w:b/>
                <w:bCs/>
                <w:lang w:val="pt-BR"/>
              </w:rPr>
              <w:t>bili</w:t>
            </w:r>
            <w:r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</w:p>
        </w:tc>
      </w:tr>
      <w:tr w:rsidR="00DF0733" w:rsidTr="00DF0733">
        <w:tc>
          <w:tcPr>
            <w:tcW w:w="189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846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Proprietário da clínica (Gabriel)</w:t>
            </w:r>
          </w:p>
        </w:tc>
        <w:tc>
          <w:tcPr>
            <w:tcW w:w="396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D51245" w:rsidTr="00DF0733">
        <w:tc>
          <w:tcPr>
            <w:tcW w:w="189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Médico (Helena)</w:t>
            </w:r>
          </w:p>
        </w:tc>
        <w:tc>
          <w:tcPr>
            <w:tcW w:w="396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295BF6" w:rsidTr="004B6669">
        <w:tc>
          <w:tcPr>
            <w:tcW w:w="189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295BF6" w:rsidRPr="00B1603D" w:rsidRDefault="00295BF6" w:rsidP="00295BF6">
            <w:pPr>
              <w:rPr>
                <w:lang w:val="pt-BR"/>
              </w:rPr>
            </w:pPr>
            <w:r>
              <w:rPr>
                <w:lang w:val="pt-BR"/>
              </w:rPr>
              <w:t>Atendente (Fabiane)</w:t>
            </w:r>
          </w:p>
        </w:tc>
        <w:tc>
          <w:tcPr>
            <w:tcW w:w="396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</w:tbl>
    <w:p w:rsidR="000B7CB4" w:rsidRPr="00FC03A7" w:rsidRDefault="000B7CB4" w:rsidP="000B7CB4">
      <w:pPr>
        <w:pStyle w:val="Ttulo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FC03A7">
        <w:rPr>
          <w:lang w:val="pt-BR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85AA7" w:rsidRDefault="000B7CB4" w:rsidP="000B7CB4">
      <w:pPr>
        <w:pStyle w:val="InfoBlue"/>
      </w:pPr>
      <w:r>
        <w:t xml:space="preserve"> </w:t>
      </w:r>
      <w:r w:rsidR="00685AA7"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0E652E" w:rsidRPr="003B5736" w:rsidRDefault="000E652E" w:rsidP="000E652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Médico </w:t>
      </w:r>
      <w:r w:rsidR="00BF7308">
        <w:rPr>
          <w:lang w:val="pt-BR"/>
        </w:rPr>
        <w:t>e paciente. H</w:t>
      </w:r>
      <w:r>
        <w:rPr>
          <w:lang w:val="pt-BR"/>
        </w:rPr>
        <w:t>averá mudança.</w:t>
      </w:r>
    </w:p>
    <w:p w:rsidR="000E652E" w:rsidRPr="000E652E" w:rsidRDefault="000E652E" w:rsidP="000E652E">
      <w:pPr>
        <w:pStyle w:val="Corpodetexto"/>
      </w:pP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BF7308" w:rsidRPr="003B5736" w:rsidRDefault="00BF7308" w:rsidP="00BF7308">
      <w:pPr>
        <w:pStyle w:val="Corpodetexto"/>
        <w:ind w:left="0"/>
        <w:rPr>
          <w:lang w:val="pt-BR"/>
        </w:rPr>
      </w:pPr>
      <w:r>
        <w:rPr>
          <w:lang w:val="pt-BR"/>
        </w:rPr>
        <w:t>A criação do prontuário leva em torno de 15 minutos. A tarefa vai passar para menos de cinco minutos, em 95% dos casos.</w:t>
      </w:r>
    </w:p>
    <w:p w:rsidR="00BF7308" w:rsidRPr="00BF7308" w:rsidRDefault="00BF7308" w:rsidP="00BF7308">
      <w:pPr>
        <w:pStyle w:val="Corpodetexto"/>
      </w:pP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03DAD" w:rsidRPr="003B5736" w:rsidRDefault="00603DAD" w:rsidP="00603DAD">
      <w:pPr>
        <w:pStyle w:val="Corpodetexto"/>
        <w:ind w:left="0"/>
        <w:rPr>
          <w:lang w:val="pt-BR"/>
        </w:rPr>
      </w:pPr>
      <w:r>
        <w:rPr>
          <w:lang w:val="pt-BR"/>
        </w:rPr>
        <w:t>Médico usar um notebook.</w:t>
      </w:r>
    </w:p>
    <w:p w:rsidR="00603DAD" w:rsidRPr="00603DAD" w:rsidRDefault="00603DAD" w:rsidP="00603DAD">
      <w:pPr>
        <w:pStyle w:val="Corpodetexto"/>
      </w:pPr>
    </w:p>
    <w:p w:rsidR="00685AA7" w:rsidRDefault="00685AA7">
      <w:pPr>
        <w:pStyle w:val="InfoBlue"/>
      </w:pPr>
      <w:r>
        <w:t>Which system platforms are in use today? Future platforms?</w:t>
      </w:r>
    </w:p>
    <w:p w:rsidR="00B2647C" w:rsidRPr="003B5736" w:rsidRDefault="00B2647C" w:rsidP="00B2647C">
      <w:pPr>
        <w:pStyle w:val="Corpodetexto"/>
        <w:ind w:left="0"/>
        <w:rPr>
          <w:lang w:val="pt-BR"/>
        </w:rPr>
      </w:pPr>
      <w:r>
        <w:rPr>
          <w:lang w:val="pt-BR"/>
        </w:rPr>
        <w:t>Plataforma Windows</w:t>
      </w:r>
      <w:r w:rsidR="003014D9">
        <w:rPr>
          <w:lang w:val="pt-BR"/>
        </w:rPr>
        <w:t xml:space="preserve"> </w:t>
      </w:r>
      <w:bookmarkStart w:id="26" w:name="_GoBack"/>
      <w:bookmarkEnd w:id="26"/>
      <w:r w:rsidR="004D7C30">
        <w:rPr>
          <w:lang w:val="pt-BR"/>
        </w:rPr>
        <w:t>já existe</w:t>
      </w:r>
      <w:r>
        <w:rPr>
          <w:lang w:val="pt-BR"/>
        </w:rPr>
        <w:t xml:space="preserve"> em todo o consultório.</w:t>
      </w:r>
    </w:p>
    <w:p w:rsidR="00B2647C" w:rsidRPr="00B2647C" w:rsidRDefault="00B2647C" w:rsidP="00B2647C">
      <w:pPr>
        <w:pStyle w:val="Corpodetexto"/>
      </w:pP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1421ED" w:rsidRPr="003B5736" w:rsidRDefault="001421ED" w:rsidP="001421ED">
      <w:pPr>
        <w:pStyle w:val="Corpodetexto"/>
        <w:ind w:left="0"/>
        <w:rPr>
          <w:lang w:val="pt-BR"/>
        </w:rPr>
      </w:pPr>
      <w:r>
        <w:rPr>
          <w:lang w:val="pt-BR"/>
        </w:rPr>
        <w:t>Integrar ao software de cadastros já existente a nova aplicação de criação e acesso a prontuários.</w:t>
      </w:r>
    </w:p>
    <w:p w:rsidR="00FA7616" w:rsidRPr="00FA7616" w:rsidRDefault="00FA7616" w:rsidP="00FA7616">
      <w:pPr>
        <w:pStyle w:val="Corpodetexto"/>
      </w:pP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FA7616" w:rsidRPr="003B5736" w:rsidRDefault="00FA7616" w:rsidP="00FA7616">
      <w:pPr>
        <w:pStyle w:val="Corpodetexto"/>
        <w:ind w:left="0"/>
        <w:rPr>
          <w:lang w:val="pt-BR"/>
        </w:rPr>
      </w:pPr>
      <w:r>
        <w:rPr>
          <w:lang w:val="pt-BR"/>
        </w:rPr>
        <w:t>Dois processos: criação de prontuário e acesso ao prontuário.</w:t>
      </w:r>
    </w:p>
    <w:p w:rsidR="00FA7616" w:rsidRPr="00FA7616" w:rsidRDefault="00FA7616" w:rsidP="00FA7616">
      <w:pPr>
        <w:pStyle w:val="Corpodetexto"/>
      </w:pPr>
    </w:p>
    <w:p w:rsidR="00D97EE9" w:rsidRPr="00B1603D" w:rsidRDefault="00D97EE9" w:rsidP="00D97EE9">
      <w:pPr>
        <w:pStyle w:val="Ttulo1"/>
        <w:rPr>
          <w:lang w:val="pt-BR"/>
        </w:rPr>
      </w:pPr>
      <w:bookmarkStart w:id="27" w:name="_Toc436203387"/>
      <w:bookmarkStart w:id="28" w:name="_Toc452813590"/>
      <w:bookmarkStart w:id="29" w:name="_Toc512930915"/>
      <w:bookmarkStart w:id="30" w:name="_Toc20715760"/>
      <w:bookmarkEnd w:id="17"/>
      <w:r>
        <w:rPr>
          <w:lang w:val="pt-BR"/>
        </w:rPr>
        <w:t xml:space="preserve">Visão Geral do </w:t>
      </w:r>
      <w:r w:rsidRPr="00B1603D">
        <w:rPr>
          <w:lang w:val="pt-BR"/>
        </w:rPr>
        <w:t>Produt</w:t>
      </w:r>
      <w:r>
        <w:rPr>
          <w:lang w:val="pt-BR"/>
        </w:rPr>
        <w:t>o</w:t>
      </w:r>
      <w:bookmarkEnd w:id="27"/>
      <w:bookmarkEnd w:id="28"/>
      <w:bookmarkEnd w:id="29"/>
      <w:bookmarkEnd w:id="30"/>
    </w:p>
    <w:p w:rsidR="00D97EE9" w:rsidRPr="00B1603D" w:rsidRDefault="00D97EE9" w:rsidP="00D97EE9">
      <w:pPr>
        <w:pStyle w:val="Ttulo2"/>
        <w:rPr>
          <w:lang w:val="pt-BR"/>
        </w:rPr>
      </w:pPr>
      <w:bookmarkStart w:id="31" w:name="_Toc452813588"/>
      <w:bookmarkStart w:id="32" w:name="_Toc512930913"/>
      <w:bookmarkStart w:id="33" w:name="_Toc20715763"/>
      <w:r>
        <w:rPr>
          <w:lang w:val="pt-BR"/>
        </w:rPr>
        <w:t>Necessidades e Características</w:t>
      </w:r>
      <w:bookmarkEnd w:id="31"/>
      <w:bookmarkEnd w:id="32"/>
      <w:bookmarkEnd w:id="33"/>
    </w:p>
    <w:p w:rsidR="00AE4979" w:rsidRDefault="00D97EE9" w:rsidP="00D97EE9">
      <w:pPr>
        <w:pStyle w:val="InfoBlue"/>
      </w:pPr>
      <w:r>
        <w:t xml:space="preserve"> </w:t>
      </w:r>
      <w:r w:rsidR="00685AA7">
        <w:t>[Avoid design. Keep feature descriptions at a general level. Focus on capabilities needed and why (not how)</w:t>
      </w:r>
      <w:r w:rsidR="00685AA7">
        <w:tab/>
        <w:t xml:space="preserve"> they should be implemented.</w:t>
      </w:r>
    </w:p>
    <w:p w:rsidR="00685AA7" w:rsidRDefault="00AE4979">
      <w:pPr>
        <w:pStyle w:val="InfoBlue"/>
      </w:pPr>
      <w:r>
        <w:t>Features should not be described in full but instead reference features held in the Work Item List (WIL)</w:t>
      </w:r>
      <w:r w:rsidR="00685AA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39"/>
        <w:gridCol w:w="1611"/>
        <w:gridCol w:w="2430"/>
      </w:tblGrid>
      <w:tr w:rsidR="00620E13" w:rsidTr="00620E13">
        <w:tc>
          <w:tcPr>
            <w:tcW w:w="3085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>
              <w:rPr>
                <w:b/>
                <w:bCs/>
                <w:lang w:val="pt-BR"/>
              </w:rPr>
              <w:t>e</w:t>
            </w:r>
          </w:p>
        </w:tc>
        <w:tc>
          <w:tcPr>
            <w:tcW w:w="1239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B4229B" w:rsidTr="00620E13">
        <w:tc>
          <w:tcPr>
            <w:tcW w:w="3085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Cadastramento de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cadastramento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B4229B" w:rsidTr="00620E13">
        <w:tc>
          <w:tcPr>
            <w:tcW w:w="3085" w:type="dxa"/>
          </w:tcPr>
          <w:p w:rsidR="00B4229B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aos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Tela de visualização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Default="00685AA7">
      <w:pPr>
        <w:pStyle w:val="Corpodetexto"/>
      </w:pPr>
    </w:p>
    <w:p w:rsidR="00756E52" w:rsidRPr="00B1603D" w:rsidRDefault="00756E52" w:rsidP="00756E52">
      <w:pPr>
        <w:pStyle w:val="Ttulo1"/>
        <w:rPr>
          <w:lang w:val="pt-BR"/>
        </w:rPr>
      </w:pPr>
      <w:bookmarkStart w:id="34" w:name="_Toc436203408"/>
      <w:bookmarkStart w:id="35" w:name="_Toc452813602"/>
      <w:bookmarkStart w:id="36" w:name="_Toc512930919"/>
      <w:bookmarkStart w:id="37" w:name="_Toc20715765"/>
      <w:r w:rsidRPr="00B1603D">
        <w:rPr>
          <w:lang w:val="pt-BR"/>
        </w:rPr>
        <w:t>O</w:t>
      </w:r>
      <w:r>
        <w:rPr>
          <w:lang w:val="pt-BR"/>
        </w:rPr>
        <w:t>u</w:t>
      </w:r>
      <w:r w:rsidRPr="00B1603D">
        <w:rPr>
          <w:lang w:val="pt-BR"/>
        </w:rPr>
        <w:t>t</w:t>
      </w:r>
      <w:r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34"/>
      <w:bookmarkEnd w:id="35"/>
      <w:bookmarkEnd w:id="36"/>
      <w:bookmarkEnd w:id="37"/>
      <w:r>
        <w:rPr>
          <w:lang w:val="pt-BR"/>
        </w:rPr>
        <w:t>o</w:t>
      </w:r>
    </w:p>
    <w:p w:rsidR="00685AA7" w:rsidRDefault="00756E52" w:rsidP="00756E52">
      <w:pPr>
        <w:pStyle w:val="InfoBlue"/>
      </w:pPr>
      <w:r>
        <w:t xml:space="preserve"> </w:t>
      </w:r>
      <w:r w:rsidR="00685AA7"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38" w:name="_Toc436203413"/>
      <w:bookmarkStart w:id="39" w:name="_Toc452813607"/>
      <w:r>
        <w:lastRenderedPageBreak/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38"/>
      <w:bookmarkEnd w:id="3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239"/>
        <w:gridCol w:w="2835"/>
      </w:tblGrid>
      <w:tr w:rsidR="00756E52" w:rsidTr="00756E52">
        <w:tc>
          <w:tcPr>
            <w:tcW w:w="3936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>
              <w:rPr>
                <w:b/>
                <w:bCs/>
                <w:lang w:val="pt-BR"/>
              </w:rPr>
              <w:t>sito</w:t>
            </w:r>
          </w:p>
        </w:tc>
        <w:tc>
          <w:tcPr>
            <w:tcW w:w="1239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prontuário rápida (&lt; 5 m)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DD2" w:rsidRDefault="00103DD2">
      <w:pPr>
        <w:spacing w:line="240" w:lineRule="auto"/>
      </w:pPr>
      <w:r>
        <w:separator/>
      </w:r>
    </w:p>
  </w:endnote>
  <w:endnote w:type="continuationSeparator" w:id="0">
    <w:p w:rsidR="00103DD2" w:rsidRDefault="00103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9F6" w:rsidTr="006D69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14AB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14D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DD2" w:rsidRDefault="00103DD2">
      <w:pPr>
        <w:spacing w:line="240" w:lineRule="auto"/>
      </w:pPr>
      <w:r>
        <w:separator/>
      </w:r>
    </w:p>
  </w:footnote>
  <w:footnote w:type="continuationSeparator" w:id="0">
    <w:p w:rsidR="00103DD2" w:rsidRDefault="00103D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96C5F" w:rsidP="00696C5F">
          <w:r>
            <w:rPr>
              <w:b/>
            </w:rPr>
            <w:t>CliniFácil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96C5F">
          <w:r>
            <w:t>Visão</w:t>
          </w:r>
        </w:p>
      </w:tc>
      <w:tc>
        <w:tcPr>
          <w:tcW w:w="3179" w:type="dxa"/>
        </w:tcPr>
        <w:p w:rsidR="00685AA7" w:rsidRDefault="00696C5F" w:rsidP="00696C5F">
          <w:r>
            <w:t xml:space="preserve">  Data</w:t>
          </w:r>
          <w:r w:rsidR="00685AA7">
            <w:t xml:space="preserve">:  </w:t>
          </w:r>
          <w:r>
            <w:t>23/SET/2016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46"/>
    <w:rsid w:val="000A617B"/>
    <w:rsid w:val="000B7CB4"/>
    <w:rsid w:val="000E652E"/>
    <w:rsid w:val="00103DD2"/>
    <w:rsid w:val="00136FB8"/>
    <w:rsid w:val="001421ED"/>
    <w:rsid w:val="001A5841"/>
    <w:rsid w:val="001F7816"/>
    <w:rsid w:val="0020663E"/>
    <w:rsid w:val="00284D7B"/>
    <w:rsid w:val="00295BF6"/>
    <w:rsid w:val="002B4085"/>
    <w:rsid w:val="002D6AC2"/>
    <w:rsid w:val="002E2F19"/>
    <w:rsid w:val="003014D9"/>
    <w:rsid w:val="003705EF"/>
    <w:rsid w:val="00375A4A"/>
    <w:rsid w:val="00385579"/>
    <w:rsid w:val="003D0A26"/>
    <w:rsid w:val="003F4D46"/>
    <w:rsid w:val="00425C69"/>
    <w:rsid w:val="004D7C30"/>
    <w:rsid w:val="005B4A9A"/>
    <w:rsid w:val="005F21A0"/>
    <w:rsid w:val="00603DAD"/>
    <w:rsid w:val="00620E13"/>
    <w:rsid w:val="00622742"/>
    <w:rsid w:val="00682E5B"/>
    <w:rsid w:val="00685AA7"/>
    <w:rsid w:val="00696C5F"/>
    <w:rsid w:val="006D69F6"/>
    <w:rsid w:val="00756E52"/>
    <w:rsid w:val="007C2C83"/>
    <w:rsid w:val="0080364D"/>
    <w:rsid w:val="00816C1B"/>
    <w:rsid w:val="008A44E6"/>
    <w:rsid w:val="00914AB6"/>
    <w:rsid w:val="00952FB6"/>
    <w:rsid w:val="009C70D8"/>
    <w:rsid w:val="009E0F60"/>
    <w:rsid w:val="009F3F48"/>
    <w:rsid w:val="00AE4979"/>
    <w:rsid w:val="00B2647C"/>
    <w:rsid w:val="00B4229B"/>
    <w:rsid w:val="00BF5DC2"/>
    <w:rsid w:val="00BF7308"/>
    <w:rsid w:val="00C05187"/>
    <w:rsid w:val="00CD062C"/>
    <w:rsid w:val="00CD2039"/>
    <w:rsid w:val="00D51245"/>
    <w:rsid w:val="00D97EE9"/>
    <w:rsid w:val="00DF0733"/>
    <w:rsid w:val="00E52FFB"/>
    <w:rsid w:val="00E60815"/>
    <w:rsid w:val="00F97041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CE111-7A40-4F60-A07F-3514E84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nha01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152</TotalTime>
  <Pages>3</Pages>
  <Words>689</Words>
  <Characters>3726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silvinha01</dc:creator>
  <cp:keywords/>
  <dc:description/>
  <cp:lastModifiedBy>Silvia Helena</cp:lastModifiedBy>
  <cp:revision>42</cp:revision>
  <cp:lastPrinted>2001-03-15T17:26:00Z</cp:lastPrinted>
  <dcterms:created xsi:type="dcterms:W3CDTF">2016-09-23T14:15:00Z</dcterms:created>
  <dcterms:modified xsi:type="dcterms:W3CDTF">2016-10-07T12:41:00Z</dcterms:modified>
</cp:coreProperties>
</file>