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E4" w:rsidRPr="00B1603D" w:rsidRDefault="009652E4" w:rsidP="009652E4">
      <w:pPr>
        <w:pStyle w:val="Ttulo"/>
        <w:rPr>
          <w:lang w:val="pt-BR"/>
        </w:rPr>
      </w:pPr>
      <w:r w:rsidRPr="00B1603D">
        <w:rPr>
          <w:lang w:val="pt-BR"/>
        </w:rPr>
        <w:fldChar w:fldCharType="begin"/>
      </w:r>
      <w:r w:rsidRPr="00B1603D">
        <w:rPr>
          <w:lang w:val="pt-BR"/>
        </w:rPr>
        <w:instrText xml:space="preserve"> SUBJECT  \* MERGEFORMAT </w:instrText>
      </w:r>
      <w:r w:rsidRPr="00B1603D">
        <w:rPr>
          <w:lang w:val="pt-BR"/>
        </w:rPr>
        <w:fldChar w:fldCharType="separate"/>
      </w:r>
      <w:r w:rsidR="00084A62">
        <w:rPr>
          <w:lang w:val="pt-BR"/>
        </w:rPr>
        <w:t>Clínica Médica</w:t>
      </w:r>
      <w:r w:rsidRPr="00B1603D">
        <w:rPr>
          <w:lang w:val="pt-BR"/>
        </w:rPr>
        <w:fldChar w:fldCharType="end"/>
      </w:r>
    </w:p>
    <w:p w:rsidR="00685AA7" w:rsidRDefault="00084A62">
      <w:pPr>
        <w:pStyle w:val="Ttulo"/>
      </w:pPr>
      <w:r>
        <w:t>Modelo de Caso</w:t>
      </w:r>
      <w:r w:rsidR="009652E4">
        <w:t xml:space="preserve"> de </w:t>
      </w:r>
      <w:r w:rsidR="002D4885">
        <w:t>Us</w:t>
      </w:r>
      <w:r w:rsidR="009652E4">
        <w:t>o</w:t>
      </w:r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Pr="00EA23AC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A23AC">
        <w:rPr>
          <w:lang w:val="pt-BR"/>
        </w:rPr>
        <w:t>Introdu</w:t>
      </w:r>
      <w:r w:rsidR="009652E4" w:rsidRPr="00EA23AC">
        <w:rPr>
          <w:lang w:val="pt-BR"/>
        </w:rPr>
        <w:t>ção</w:t>
      </w:r>
      <w:bookmarkEnd w:id="0"/>
      <w:bookmarkEnd w:id="1"/>
      <w:bookmarkEnd w:id="2"/>
      <w:bookmarkEnd w:id="3"/>
    </w:p>
    <w:bookmarkEnd w:id="4"/>
    <w:bookmarkEnd w:id="5"/>
    <w:p w:rsidR="00084A62" w:rsidRDefault="00084A62" w:rsidP="00084A62">
      <w:pPr>
        <w:jc w:val="both"/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 xml:space="preserve">Este projeto é </w:t>
      </w:r>
      <w:r>
        <w:rPr>
          <w:color w:val="000000" w:themeColor="text1"/>
          <w:lang w:val="pt-BR"/>
        </w:rPr>
        <w:t>parte da disciplina</w:t>
      </w:r>
      <w:r w:rsidRPr="005B4A9A">
        <w:rPr>
          <w:color w:val="000000" w:themeColor="text1"/>
          <w:lang w:val="pt-BR"/>
        </w:rPr>
        <w:t xml:space="preserve"> de Engenharia de Software II, da Faculdade Senac Porto Ale</w:t>
      </w:r>
      <w:r>
        <w:rPr>
          <w:color w:val="000000" w:themeColor="text1"/>
          <w:lang w:val="pt-BR"/>
        </w:rPr>
        <w:t>gre, no segundo semestre de 2016</w:t>
      </w:r>
      <w:r w:rsidRPr="005B4A9A">
        <w:rPr>
          <w:color w:val="000000" w:themeColor="text1"/>
          <w:lang w:val="pt-BR"/>
        </w:rPr>
        <w:t xml:space="preserve">. </w:t>
      </w:r>
    </w:p>
    <w:p w:rsidR="00084A62" w:rsidRPr="005B4A9A" w:rsidRDefault="00084A62" w:rsidP="00084A62">
      <w:pPr>
        <w:jc w:val="both"/>
        <w:rPr>
          <w:color w:val="000000" w:themeColor="text1"/>
          <w:lang w:val="pt-BR"/>
        </w:rPr>
      </w:pPr>
    </w:p>
    <w:p w:rsidR="002D4885" w:rsidRPr="00EA23AC" w:rsidRDefault="009652E4">
      <w:pPr>
        <w:pStyle w:val="Ttulo1"/>
        <w:rPr>
          <w:lang w:val="pt-BR"/>
        </w:rPr>
      </w:pPr>
      <w:r w:rsidRPr="00EA23AC">
        <w:rPr>
          <w:lang w:val="pt-BR"/>
        </w:rPr>
        <w:t>Visão Geral</w:t>
      </w:r>
    </w:p>
    <w:p w:rsidR="00A10A05" w:rsidRDefault="00084A62" w:rsidP="00EA23AC">
      <w:pPr>
        <w:jc w:val="both"/>
        <w:rPr>
          <w:lang w:val="pt-BR"/>
        </w:rPr>
      </w:pPr>
      <w:r>
        <w:rPr>
          <w:lang w:val="pt-BR"/>
        </w:rPr>
        <w:t>O Prontuário Eletrônico da</w:t>
      </w:r>
      <w:r w:rsidR="00E2522B" w:rsidRPr="00EA23AC">
        <w:rPr>
          <w:lang w:val="pt-BR"/>
        </w:rPr>
        <w:t xml:space="preserve"> C</w:t>
      </w:r>
      <w:r>
        <w:rPr>
          <w:lang w:val="pt-BR"/>
        </w:rPr>
        <w:t>línica (CliniFácil</w:t>
      </w:r>
      <w:r w:rsidR="00E2522B" w:rsidRPr="00EA23AC">
        <w:rPr>
          <w:lang w:val="pt-BR"/>
        </w:rPr>
        <w:t>)</w:t>
      </w:r>
      <w:r w:rsidR="004B7E3E" w:rsidRPr="00EA23AC">
        <w:rPr>
          <w:lang w:val="pt-BR"/>
        </w:rPr>
        <w:t xml:space="preserve"> </w:t>
      </w:r>
      <w:r>
        <w:rPr>
          <w:lang w:val="pt-BR"/>
        </w:rPr>
        <w:t>conta com funções necessárias para apoiar e facilitar o dia a dia do médico na rotina da clínica</w:t>
      </w:r>
      <w:r w:rsidR="004B7E3E" w:rsidRPr="00EA23AC">
        <w:rPr>
          <w:lang w:val="pt-BR"/>
        </w:rPr>
        <w:t>.</w:t>
      </w:r>
    </w:p>
    <w:p w:rsidR="00084A62" w:rsidRPr="00EA23AC" w:rsidRDefault="00084A62" w:rsidP="00EA23AC">
      <w:pPr>
        <w:jc w:val="both"/>
        <w:rPr>
          <w:lang w:val="pt-BR"/>
        </w:rPr>
      </w:pPr>
    </w:p>
    <w:p w:rsidR="002D4885" w:rsidRPr="00EA23AC" w:rsidRDefault="009652E4">
      <w:pPr>
        <w:pStyle w:val="Ttulo1"/>
        <w:rPr>
          <w:lang w:val="pt-BR"/>
        </w:rPr>
      </w:pPr>
      <w:r w:rsidRPr="00EA23AC">
        <w:rPr>
          <w:lang w:val="pt-BR"/>
        </w:rPr>
        <w:t>Diagrama de Casos de Uso</w:t>
      </w:r>
    </w:p>
    <w:p w:rsidR="00A10A05" w:rsidRDefault="00A10A05" w:rsidP="00A10A05"/>
    <w:p w:rsidR="00A10A05" w:rsidRPr="00F30F48" w:rsidRDefault="00E258E4" w:rsidP="00A10A05">
      <w:pPr>
        <w:rPr>
          <w:lang w:val="pt-BR"/>
        </w:rPr>
      </w:pPr>
      <w:r>
        <w:rPr>
          <w:lang w:val="pt-BR"/>
        </w:rPr>
        <w:t>Um caso de uso se destaca</w:t>
      </w:r>
      <w:r w:rsidR="00EA23AC" w:rsidRPr="00F30F48">
        <w:rPr>
          <w:lang w:val="pt-BR"/>
        </w:rPr>
        <w:t xml:space="preserve"> no sistema proposto </w:t>
      </w:r>
      <w:r w:rsidR="00A10A05" w:rsidRPr="00F30F48">
        <w:rPr>
          <w:lang w:val="pt-BR"/>
        </w:rPr>
        <w:t>(</w:t>
      </w:r>
      <w:r w:rsidR="00A10A05" w:rsidRPr="00F30F48">
        <w:rPr>
          <w:lang w:val="pt-BR"/>
        </w:rPr>
        <w:fldChar w:fldCharType="begin"/>
      </w:r>
      <w:r w:rsidR="00A10A05" w:rsidRPr="00F30F48">
        <w:rPr>
          <w:lang w:val="pt-BR"/>
        </w:rPr>
        <w:instrText xml:space="preserve"> REF _Ref430336535 \h </w:instrText>
      </w:r>
      <w:r w:rsidR="00A10A05" w:rsidRPr="00F30F48">
        <w:rPr>
          <w:lang w:val="pt-BR"/>
        </w:rPr>
      </w:r>
      <w:r w:rsidR="00A10A05" w:rsidRPr="00F30F48">
        <w:rPr>
          <w:lang w:val="pt-BR"/>
        </w:rPr>
        <w:fldChar w:fldCharType="separate"/>
      </w:r>
      <w:r w:rsidR="00A10A05" w:rsidRPr="00F30F48">
        <w:rPr>
          <w:lang w:val="pt-BR"/>
        </w:rPr>
        <w:t xml:space="preserve">Figura </w:t>
      </w:r>
      <w:r w:rsidR="00A10A05" w:rsidRPr="00F30F48">
        <w:rPr>
          <w:noProof/>
          <w:lang w:val="pt-BR"/>
        </w:rPr>
        <w:t>1</w:t>
      </w:r>
      <w:r w:rsidR="00A10A05" w:rsidRPr="00F30F48">
        <w:rPr>
          <w:lang w:val="pt-BR"/>
        </w:rPr>
        <w:fldChar w:fldCharType="end"/>
      </w:r>
      <w:r w:rsidR="00A10A05" w:rsidRPr="00F30F48">
        <w:rPr>
          <w:lang w:val="pt-BR"/>
        </w:rPr>
        <w:t>).</w:t>
      </w:r>
    </w:p>
    <w:p w:rsidR="00C350F0" w:rsidRPr="00F30F48" w:rsidRDefault="00C350F0" w:rsidP="00C350F0">
      <w:pPr>
        <w:rPr>
          <w:lang w:val="pt-BR"/>
        </w:rPr>
      </w:pPr>
    </w:p>
    <w:p w:rsidR="00C350F0" w:rsidRPr="00F30F48" w:rsidRDefault="00C350F0" w:rsidP="00C350F0">
      <w:pPr>
        <w:pStyle w:val="Legenda"/>
        <w:keepNext/>
        <w:rPr>
          <w:lang w:val="pt-BR"/>
        </w:rPr>
      </w:pPr>
      <w:bookmarkStart w:id="6" w:name="_Ref430336535"/>
      <w:r w:rsidRPr="00F30F48">
        <w:rPr>
          <w:lang w:val="pt-BR"/>
        </w:rPr>
        <w:t xml:space="preserve">Figura </w:t>
      </w:r>
      <w:r w:rsidRPr="00F30F48">
        <w:rPr>
          <w:lang w:val="pt-BR"/>
        </w:rPr>
        <w:fldChar w:fldCharType="begin"/>
      </w:r>
      <w:r w:rsidRPr="00F30F48">
        <w:rPr>
          <w:lang w:val="pt-BR"/>
        </w:rPr>
        <w:instrText xml:space="preserve"> SEQ Figura \* ARABIC </w:instrText>
      </w:r>
      <w:r w:rsidRPr="00F30F48">
        <w:rPr>
          <w:lang w:val="pt-BR"/>
        </w:rPr>
        <w:fldChar w:fldCharType="separate"/>
      </w:r>
      <w:r w:rsidRPr="00F30F48">
        <w:rPr>
          <w:noProof/>
          <w:lang w:val="pt-BR"/>
        </w:rPr>
        <w:t>1</w:t>
      </w:r>
      <w:r w:rsidRPr="00F30F48">
        <w:rPr>
          <w:lang w:val="pt-BR"/>
        </w:rPr>
        <w:fldChar w:fldCharType="end"/>
      </w:r>
      <w:bookmarkEnd w:id="6"/>
      <w:r w:rsidR="00A10A05" w:rsidRPr="00F30F48">
        <w:rPr>
          <w:lang w:val="pt-BR"/>
        </w:rPr>
        <w:t xml:space="preserve"> </w:t>
      </w:r>
      <w:r w:rsidRPr="00F30F48">
        <w:rPr>
          <w:lang w:val="pt-BR"/>
        </w:rPr>
        <w:t xml:space="preserve">Requisitos do Sistema </w:t>
      </w:r>
      <w:r w:rsidR="00E43719">
        <w:rPr>
          <w:lang w:val="pt-BR"/>
        </w:rPr>
        <w:t>Clínica Médica</w:t>
      </w:r>
    </w:p>
    <w:p w:rsidR="00C350F0" w:rsidRDefault="00962EE5" w:rsidP="009B0B81">
      <w:pPr>
        <w:jc w:val="center"/>
      </w:pPr>
      <w:r w:rsidRPr="00962EE5">
        <w:rPr>
          <w:noProof/>
          <w:lang w:val="pt-BR" w:eastAsia="pt-BR"/>
        </w:rPr>
        <w:drawing>
          <wp:inline distT="0" distB="0" distL="0" distR="0">
            <wp:extent cx="5943600" cy="4231951"/>
            <wp:effectExtent l="0" t="0" r="0" b="0"/>
            <wp:docPr id="1" name="Imagem 1" descr="C:\Users\silvinha01\Desktop\Engenharia_de_Software_II\aula12(14-10-2016)\UseCase Diagram-clinica-med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nha01\Desktop\Engenharia_de_Software_II\aula12(14-10-2016)\UseCase Diagram-clinica-medic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F48" w:rsidRDefault="00F30F48">
      <w:pPr>
        <w:widowControl/>
        <w:spacing w:line="240" w:lineRule="auto"/>
      </w:pPr>
      <w:r>
        <w:br w:type="page"/>
      </w:r>
    </w:p>
    <w:p w:rsidR="002D4885" w:rsidRDefault="002D4885">
      <w:pPr>
        <w:pStyle w:val="Ttulo1"/>
      </w:pPr>
      <w:r>
        <w:lastRenderedPageBreak/>
        <w:t>Ator</w:t>
      </w:r>
      <w:r w:rsidR="009652E4">
        <w:t>e</w:t>
      </w:r>
      <w:r>
        <w:t>s</w:t>
      </w:r>
    </w:p>
    <w:p w:rsidR="00A10A05" w:rsidRDefault="00A10A05" w:rsidP="00A10A05">
      <w:r>
        <w:br/>
      </w:r>
      <w:r w:rsidR="00E571A6">
        <w:t>Dois</w:t>
      </w:r>
      <w:r>
        <w:t xml:space="preserve"> ator</w:t>
      </w:r>
      <w:r w:rsidR="00E571A6">
        <w:t>es foram</w:t>
      </w:r>
      <w:r>
        <w:t xml:space="preserve"> identificado</w:t>
      </w:r>
      <w:r w:rsidR="00E571A6">
        <w:t>s</w:t>
      </w:r>
      <w:r>
        <w:t xml:space="preserve"> até o momento.</w:t>
      </w:r>
    </w:p>
    <w:p w:rsidR="003609CB" w:rsidRPr="00A10A05" w:rsidRDefault="003609CB" w:rsidP="00A10A05"/>
    <w:p w:rsidR="009F76AD" w:rsidRDefault="00C45D13" w:rsidP="009F76AD">
      <w:pPr>
        <w:pStyle w:val="Ttulo2"/>
      </w:pPr>
      <w:r>
        <w:t>Atendente</w:t>
      </w:r>
    </w:p>
    <w:p w:rsidR="00C45D13" w:rsidRDefault="00C45D13" w:rsidP="00C45D13">
      <w:r>
        <w:t>Secretária da clínica, que opera o sistema em nome do proprietário da clínica.</w:t>
      </w:r>
      <w:bookmarkStart w:id="7" w:name="_GoBack"/>
      <w:bookmarkEnd w:id="7"/>
    </w:p>
    <w:p w:rsidR="00E571A6" w:rsidRPr="003609CB" w:rsidRDefault="00E571A6" w:rsidP="00E571A6">
      <w:pPr>
        <w:pStyle w:val="Ttulo2"/>
        <w:rPr>
          <w:lang w:val="pt-BR"/>
        </w:rPr>
      </w:pPr>
      <w:r>
        <w:t>Médico</w:t>
      </w:r>
    </w:p>
    <w:p w:rsidR="00E571A6" w:rsidRDefault="00E571A6" w:rsidP="00E571A6">
      <w:r w:rsidRPr="003609CB">
        <w:rPr>
          <w:lang w:val="pt-BR"/>
        </w:rPr>
        <w:t>Profissional</w:t>
      </w:r>
      <w:r>
        <w:t xml:space="preserve"> da clínica, que opera o sistema em nome do proprietário da clínica.</w:t>
      </w:r>
    </w:p>
    <w:p w:rsidR="003609CB" w:rsidRDefault="003609CB" w:rsidP="00E571A6"/>
    <w:p w:rsidR="003609CB" w:rsidRDefault="003609CB" w:rsidP="00E571A6"/>
    <w:p w:rsidR="002D4885" w:rsidRDefault="009652E4" w:rsidP="003609CB">
      <w:pPr>
        <w:pStyle w:val="Ttulo1"/>
      </w:pPr>
      <w:r>
        <w:t>Casos de Uso</w:t>
      </w:r>
    </w:p>
    <w:p w:rsidR="003609CB" w:rsidRPr="003609CB" w:rsidRDefault="003609CB" w:rsidP="003609CB"/>
    <w:p w:rsidR="00F30F48" w:rsidRDefault="00F30F48" w:rsidP="00F30F48">
      <w:r>
        <w:t>De um t</w:t>
      </w:r>
      <w:r w:rsidR="00E571A6">
        <w:t>otal de cinco casos de uso, um caso</w:t>
      </w:r>
      <w:r w:rsidR="00E571A6" w:rsidRPr="003609CB">
        <w:rPr>
          <w:lang w:val="pt-BR"/>
        </w:rPr>
        <w:t xml:space="preserve"> apresenta</w:t>
      </w:r>
      <w:r w:rsidRPr="003609CB">
        <w:rPr>
          <w:lang w:val="pt-BR"/>
        </w:rPr>
        <w:t xml:space="preserve"> funções</w:t>
      </w:r>
      <w:r>
        <w:t xml:space="preserve"> de valor</w:t>
      </w:r>
      <w:r w:rsidRPr="003609CB">
        <w:rPr>
          <w:lang w:val="pt-BR"/>
        </w:rPr>
        <w:t xml:space="preserve"> ao</w:t>
      </w:r>
      <w:r>
        <w:t xml:space="preserve"> consultório.</w:t>
      </w:r>
    </w:p>
    <w:p w:rsidR="003609CB" w:rsidRPr="003609CB" w:rsidRDefault="003609CB" w:rsidP="00F30F48">
      <w:pPr>
        <w:rPr>
          <w:lang w:val="pt-BR"/>
        </w:rPr>
      </w:pPr>
    </w:p>
    <w:p w:rsidR="009F76AD" w:rsidRDefault="00E571A6" w:rsidP="009F76AD">
      <w:pPr>
        <w:pStyle w:val="Ttulo2"/>
      </w:pPr>
      <w:r w:rsidRPr="003609CB">
        <w:rPr>
          <w:lang w:val="pt-BR"/>
        </w:rPr>
        <w:t>Emitir Prontuários</w:t>
      </w:r>
    </w:p>
    <w:p w:rsidR="00C45D13" w:rsidRPr="00C45D13" w:rsidRDefault="00E571A6" w:rsidP="00C45D13">
      <w:r>
        <w:t>Criar o prontuário</w:t>
      </w:r>
      <w:r w:rsidR="00894A60">
        <w:t xml:space="preserve"> do paciente</w:t>
      </w:r>
      <w:r w:rsidR="003609CB">
        <w:t xml:space="preserve"> com todos os dados relevantes</w:t>
      </w:r>
      <w:r w:rsidR="00894A60">
        <w:t>.</w:t>
      </w:r>
    </w:p>
    <w:p w:rsidR="009F76AD" w:rsidRDefault="003609CB" w:rsidP="009F76AD">
      <w:pPr>
        <w:pStyle w:val="Ttulo2"/>
      </w:pPr>
      <w:r>
        <w:t>Acessar Prontuário</w:t>
      </w:r>
    </w:p>
    <w:p w:rsidR="00C45D13" w:rsidRPr="00C45D13" w:rsidRDefault="00894A60" w:rsidP="00C45D13">
      <w:r>
        <w:t xml:space="preserve">No dia </w:t>
      </w:r>
      <w:r w:rsidR="003609CB">
        <w:t>da</w:t>
      </w:r>
      <w:r>
        <w:t xml:space="preserve"> consulta, </w:t>
      </w:r>
      <w:r w:rsidR="003609CB">
        <w:t>o medico revisa com antecedência o prontuário do paciente.</w:t>
      </w:r>
    </w:p>
    <w:p w:rsidR="00E560F9" w:rsidRPr="009F76AD" w:rsidRDefault="00E560F9" w:rsidP="00E560F9"/>
    <w:p w:rsidR="00FB1DF2" w:rsidRPr="009F76AD" w:rsidRDefault="00FB1DF2" w:rsidP="00E560F9"/>
    <w:sectPr w:rsidR="00FB1DF2" w:rsidRPr="009F76A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DD3" w:rsidRDefault="00B86DD3">
      <w:pPr>
        <w:spacing w:line="240" w:lineRule="auto"/>
      </w:pPr>
      <w:r>
        <w:separator/>
      </w:r>
    </w:p>
  </w:endnote>
  <w:endnote w:type="continuationSeparator" w:id="0">
    <w:p w:rsidR="00B86DD3" w:rsidRDefault="00B86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9652E4">
          <w:pPr>
            <w:ind w:right="360"/>
          </w:pPr>
          <w:r>
            <w:t>Confiden</w:t>
          </w:r>
          <w:r w:rsidR="009652E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258E4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62EE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9652E4">
          <w:pPr>
            <w:jc w:val="right"/>
          </w:pPr>
          <w:r>
            <w:t>Página</w:t>
          </w:r>
          <w:r w:rsidR="00E97B87">
            <w:t xml:space="preserve"> </w:t>
          </w:r>
          <w:r w:rsidR="00E97B87">
            <w:rPr>
              <w:rStyle w:val="Nmerodepgina"/>
            </w:rPr>
            <w:fldChar w:fldCharType="begin"/>
          </w:r>
          <w:r w:rsidR="00E97B87">
            <w:rPr>
              <w:rStyle w:val="Nmerodepgina"/>
            </w:rPr>
            <w:instrText xml:space="preserve"> PAGE </w:instrText>
          </w:r>
          <w:r w:rsidR="00E97B87">
            <w:rPr>
              <w:rStyle w:val="Nmerodepgina"/>
            </w:rPr>
            <w:fldChar w:fldCharType="separate"/>
          </w:r>
          <w:r w:rsidR="00962EE5">
            <w:rPr>
              <w:rStyle w:val="Nmerodepgina"/>
              <w:noProof/>
            </w:rPr>
            <w:t>2</w:t>
          </w:r>
          <w:r w:rsidR="00E97B87">
            <w:rPr>
              <w:rStyle w:val="Nmerodepgina"/>
            </w:rPr>
            <w:fldChar w:fldCharType="end"/>
          </w:r>
        </w:p>
      </w:tc>
    </w:tr>
  </w:tbl>
  <w:p w:rsidR="00E97B87" w:rsidRDefault="00E97B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DD3" w:rsidRDefault="00B86DD3">
      <w:pPr>
        <w:spacing w:line="240" w:lineRule="auto"/>
      </w:pPr>
      <w:r>
        <w:separator/>
      </w:r>
    </w:p>
  </w:footnote>
  <w:footnote w:type="continuationSeparator" w:id="0">
    <w:p w:rsidR="00B86DD3" w:rsidRDefault="00B86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B87">
      <w:tc>
        <w:tcPr>
          <w:tcW w:w="6379" w:type="dxa"/>
        </w:tcPr>
        <w:p w:rsidR="00E97B87" w:rsidRDefault="00084A62">
          <w:r>
            <w:rPr>
              <w:b/>
            </w:rPr>
            <w:t>Clínica Médica</w:t>
          </w:r>
        </w:p>
      </w:tc>
      <w:tc>
        <w:tcPr>
          <w:tcW w:w="3179" w:type="dxa"/>
        </w:tcPr>
        <w:p w:rsidR="00E97B87" w:rsidRDefault="00E97B8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97B87">
      <w:tc>
        <w:tcPr>
          <w:tcW w:w="6379" w:type="dxa"/>
        </w:tcPr>
        <w:p w:rsidR="00E97B87" w:rsidRDefault="00A10A05">
          <w:r>
            <w:t>Modelo de Casos de Uso</w:t>
          </w:r>
        </w:p>
      </w:tc>
      <w:tc>
        <w:tcPr>
          <w:tcW w:w="3179" w:type="dxa"/>
        </w:tcPr>
        <w:p w:rsidR="00E97B87" w:rsidRDefault="00E97B87" w:rsidP="00250844">
          <w:r>
            <w:t xml:space="preserve">  Dat</w:t>
          </w:r>
          <w:r w:rsidR="00250844">
            <w:t>a</w:t>
          </w:r>
          <w:r>
            <w:t xml:space="preserve">:  </w:t>
          </w:r>
          <w:r w:rsidR="00084A62">
            <w:t>07</w:t>
          </w:r>
          <w:r w:rsidR="009652E4">
            <w:t>/</w:t>
          </w:r>
          <w:r w:rsidR="00084A62">
            <w:t>OUT/2016</w:t>
          </w:r>
        </w:p>
      </w:tc>
    </w:tr>
  </w:tbl>
  <w:p w:rsidR="00E97B87" w:rsidRDefault="00E97B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84A62"/>
    <w:rsid w:val="00176D6A"/>
    <w:rsid w:val="0019590E"/>
    <w:rsid w:val="001F5504"/>
    <w:rsid w:val="00250844"/>
    <w:rsid w:val="00277320"/>
    <w:rsid w:val="002B4085"/>
    <w:rsid w:val="002D4885"/>
    <w:rsid w:val="002F7505"/>
    <w:rsid w:val="003609CB"/>
    <w:rsid w:val="00375A4A"/>
    <w:rsid w:val="004B7E3E"/>
    <w:rsid w:val="0052614A"/>
    <w:rsid w:val="00685AA7"/>
    <w:rsid w:val="00816C1B"/>
    <w:rsid w:val="008674DE"/>
    <w:rsid w:val="00894A60"/>
    <w:rsid w:val="009125F9"/>
    <w:rsid w:val="00916C01"/>
    <w:rsid w:val="00943BA7"/>
    <w:rsid w:val="00956345"/>
    <w:rsid w:val="00962EE5"/>
    <w:rsid w:val="009652E4"/>
    <w:rsid w:val="009B0B81"/>
    <w:rsid w:val="009F76AD"/>
    <w:rsid w:val="00A10A05"/>
    <w:rsid w:val="00AE4979"/>
    <w:rsid w:val="00B86DD3"/>
    <w:rsid w:val="00BF5DC2"/>
    <w:rsid w:val="00C350F0"/>
    <w:rsid w:val="00C45D13"/>
    <w:rsid w:val="00CB49E5"/>
    <w:rsid w:val="00E2522B"/>
    <w:rsid w:val="00E258E4"/>
    <w:rsid w:val="00E43719"/>
    <w:rsid w:val="00E560F9"/>
    <w:rsid w:val="00E571A6"/>
    <w:rsid w:val="00E97B87"/>
    <w:rsid w:val="00EA23AC"/>
    <w:rsid w:val="00F30F48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8FD4EE8-1B62-47B3-80A2-A1CDEA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(1).dot</Template>
  <TotalTime>169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Silvia Helena</cp:lastModifiedBy>
  <cp:revision>21</cp:revision>
  <cp:lastPrinted>2001-03-15T17:26:00Z</cp:lastPrinted>
  <dcterms:created xsi:type="dcterms:W3CDTF">2015-08-21T12:40:00Z</dcterms:created>
  <dcterms:modified xsi:type="dcterms:W3CDTF">2016-10-14T13:19:00Z</dcterms:modified>
</cp:coreProperties>
</file>