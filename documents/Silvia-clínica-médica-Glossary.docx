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Pr="00555781" w:rsidRDefault="00685AA7">
      <w:pPr>
        <w:pStyle w:val="Ttulo"/>
      </w:pPr>
      <w:fldSimple w:instr=" SUBJECT  \* MERGEFORMAT ">
        <w:r w:rsidR="00916C01" w:rsidRPr="00555781">
          <w:t>&lt;</w:t>
        </w:r>
        <w:r w:rsidR="00671B54">
          <w:t>CliniFácil</w:t>
        </w:r>
        <w:r w:rsidR="00916C01" w:rsidRPr="00555781">
          <w:t>&gt;</w:t>
        </w:r>
      </w:fldSimple>
    </w:p>
    <w:p w:rsidR="00685AA7" w:rsidRPr="00555781" w:rsidRDefault="00CB49E5">
      <w:pPr>
        <w:pStyle w:val="Ttulo"/>
      </w:pPr>
      <w:r w:rsidRPr="00555781">
        <w:t>Gloss</w:t>
      </w:r>
      <w:r w:rsidR="00122247" w:rsidRPr="00555781">
        <w:t>á</w:t>
      </w:r>
      <w:r w:rsidRPr="00555781">
        <w:t>r</w:t>
      </w:r>
      <w:r w:rsidR="00122247" w:rsidRPr="00555781">
        <w:t>io</w:t>
      </w:r>
    </w:p>
    <w:p w:rsidR="00685AA7" w:rsidRPr="00B453DF" w:rsidRDefault="00685AA7">
      <w:pPr>
        <w:pStyle w:val="Corpodetexto3"/>
        <w:rPr>
          <w:lang w:val="en-US"/>
        </w:rPr>
      </w:pPr>
      <w:r w:rsidRPr="00B453DF">
        <w:rPr>
          <w:lang w:val="en-US"/>
        </w:rP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Options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View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Hidden Text checkbox to toggle this setting. A similar option exists for printing Tools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Options</w:t>
      </w:r>
      <w:r w:rsidRPr="00B453DF">
        <w:rPr>
          <w:lang w:val="en-US"/>
        </w:rPr>
        <w:sym w:font="Wingdings" w:char="F0E0"/>
      </w:r>
      <w:r w:rsidRPr="00B453DF">
        <w:rPr>
          <w:lang w:val="en-US"/>
        </w:rPr>
        <w:t>Print.</w:t>
      </w:r>
    </w:p>
    <w:p w:rsidR="00685AA7" w:rsidRPr="00555781" w:rsidRDefault="00685AA7"/>
    <w:p w:rsidR="00685AA7" w:rsidRPr="00555781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555781">
        <w:t>Introdu</w:t>
      </w:r>
      <w:r w:rsidR="00122247" w:rsidRPr="00555781">
        <w:t>ção</w:t>
      </w:r>
      <w:bookmarkEnd w:id="0"/>
      <w:bookmarkEnd w:id="1"/>
      <w:bookmarkEnd w:id="2"/>
      <w:bookmarkEnd w:id="3"/>
    </w:p>
    <w:bookmarkEnd w:id="4"/>
    <w:bookmarkEnd w:id="5"/>
    <w:p w:rsidR="00685AA7" w:rsidRPr="00555781" w:rsidRDefault="00CB49E5">
      <w:pPr>
        <w:pStyle w:val="Ttulo1"/>
      </w:pPr>
      <w:r w:rsidRPr="00555781">
        <w:t>Term</w:t>
      </w:r>
      <w:r w:rsidR="00122247" w:rsidRPr="00555781">
        <w:t>o</w:t>
      </w:r>
      <w:r w:rsidRPr="00555781">
        <w:t>s</w:t>
      </w:r>
    </w:p>
    <w:p w:rsidR="001F5504" w:rsidRPr="00555781" w:rsidRDefault="001F5504" w:rsidP="001F5504"/>
    <w:p w:rsidR="008674DE" w:rsidRPr="00555781" w:rsidRDefault="008674DE" w:rsidP="001F5504">
      <w:bookmarkStart w:id="6" w:name="_GoBack"/>
      <w:bookmarkEnd w:id="6"/>
    </w:p>
    <w:p w:rsidR="008674DE" w:rsidRPr="00555781" w:rsidRDefault="008674DE" w:rsidP="001F5504"/>
    <w:p w:rsidR="00E560F9" w:rsidRPr="00555781" w:rsidRDefault="00E560F9" w:rsidP="00E560F9"/>
    <w:sectPr w:rsidR="00E560F9" w:rsidRPr="0055578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BDA" w:rsidRDefault="002E5BDA">
      <w:pPr>
        <w:spacing w:line="240" w:lineRule="auto"/>
      </w:pPr>
      <w:r>
        <w:separator/>
      </w:r>
    </w:p>
  </w:endnote>
  <w:endnote w:type="continuationSeparator" w:id="0">
    <w:p w:rsidR="002E5BDA" w:rsidRDefault="002E5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:rsidRPr="0055578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555781" w:rsidRDefault="00685AA7" w:rsidP="00122247">
          <w:pPr>
            <w:ind w:right="360"/>
          </w:pPr>
          <w:r w:rsidRPr="00555781">
            <w:t>Confiden</w:t>
          </w:r>
          <w:r w:rsidR="00122247" w:rsidRPr="00555781">
            <w:t>c</w:t>
          </w:r>
          <w:r w:rsidRPr="00555781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555781" w:rsidRDefault="00671B54" w:rsidP="00122247">
          <w:pPr>
            <w:jc w:val="center"/>
          </w:pPr>
          <w:r>
            <w:sym w:font="Symbol" w:char="F0D3"/>
          </w:r>
          <w:r>
            <w:t xml:space="preserve">SHSS Ltda.,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555781" w:rsidRDefault="00685AA7" w:rsidP="00122247">
          <w:pPr>
            <w:jc w:val="right"/>
          </w:pPr>
          <w:r w:rsidRPr="00555781">
            <w:t>P</w:t>
          </w:r>
          <w:r w:rsidR="00122247" w:rsidRPr="00555781">
            <w:t>ágina</w:t>
          </w:r>
          <w:r w:rsidRPr="00555781">
            <w:t xml:space="preserve"> </w:t>
          </w:r>
          <w:r w:rsidRPr="00555781">
            <w:rPr>
              <w:rStyle w:val="Nmerodepgina"/>
            </w:rPr>
            <w:fldChar w:fldCharType="begin"/>
          </w:r>
          <w:r w:rsidRPr="00555781">
            <w:rPr>
              <w:rStyle w:val="Nmerodepgina"/>
            </w:rPr>
            <w:instrText xml:space="preserve"> PAGE </w:instrText>
          </w:r>
          <w:r w:rsidRPr="00555781">
            <w:rPr>
              <w:rStyle w:val="Nmerodepgina"/>
            </w:rPr>
            <w:fldChar w:fldCharType="separate"/>
          </w:r>
          <w:r w:rsidR="00671B54">
            <w:rPr>
              <w:rStyle w:val="Nmerodepgina"/>
              <w:noProof/>
            </w:rPr>
            <w:t>1</w:t>
          </w:r>
          <w:r w:rsidRPr="00555781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BDA" w:rsidRDefault="002E5BDA">
      <w:pPr>
        <w:spacing w:line="240" w:lineRule="auto"/>
      </w:pPr>
      <w:r>
        <w:separator/>
      </w:r>
    </w:p>
  </w:footnote>
  <w:footnote w:type="continuationSeparator" w:id="0">
    <w:p w:rsidR="002E5BDA" w:rsidRDefault="002E5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555781">
      <w:tc>
        <w:tcPr>
          <w:tcW w:w="6379" w:type="dxa"/>
        </w:tcPr>
        <w:p w:rsidR="00685AA7" w:rsidRPr="00555781" w:rsidRDefault="00671B54" w:rsidP="00671B54">
          <w:r>
            <w:rPr>
              <w:b/>
            </w:rPr>
            <w:t>Clínica Médica</w:t>
          </w:r>
        </w:p>
      </w:tc>
      <w:tc>
        <w:tcPr>
          <w:tcW w:w="3179" w:type="dxa"/>
        </w:tcPr>
        <w:p w:rsidR="00685AA7" w:rsidRPr="00555781" w:rsidRDefault="00685AA7">
          <w:pPr>
            <w:tabs>
              <w:tab w:val="left" w:pos="1135"/>
            </w:tabs>
            <w:spacing w:before="40"/>
            <w:ind w:right="68"/>
          </w:pPr>
          <w:r w:rsidRPr="00555781">
            <w:t xml:space="preserve"> </w:t>
          </w:r>
        </w:p>
      </w:tc>
    </w:tr>
    <w:tr w:rsidR="00685AA7" w:rsidRPr="00555781">
      <w:tc>
        <w:tcPr>
          <w:tcW w:w="6379" w:type="dxa"/>
        </w:tcPr>
        <w:p w:rsidR="00685AA7" w:rsidRPr="00555781" w:rsidRDefault="00CB49E5" w:rsidP="00122247">
          <w:r w:rsidRPr="00555781">
            <w:t>Gloss</w:t>
          </w:r>
          <w:r w:rsidR="00122247" w:rsidRPr="00555781">
            <w:t>á</w:t>
          </w:r>
          <w:r w:rsidRPr="00555781">
            <w:t>r</w:t>
          </w:r>
          <w:r w:rsidR="00122247" w:rsidRPr="00555781">
            <w:t>io</w:t>
          </w:r>
        </w:p>
      </w:tc>
      <w:tc>
        <w:tcPr>
          <w:tcW w:w="3179" w:type="dxa"/>
        </w:tcPr>
        <w:p w:rsidR="00685AA7" w:rsidRPr="00555781" w:rsidRDefault="00685AA7" w:rsidP="00671B54">
          <w:r w:rsidRPr="00555781">
            <w:t xml:space="preserve">  Dat</w:t>
          </w:r>
          <w:r w:rsidR="00122247" w:rsidRPr="00555781">
            <w:t>a</w:t>
          </w:r>
          <w:r w:rsidRPr="00555781">
            <w:t xml:space="preserve">:  </w:t>
          </w:r>
          <w:r w:rsidR="00671B54">
            <w:t>14/OUT/2016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1"/>
    <w:rsid w:val="00016AF0"/>
    <w:rsid w:val="00122247"/>
    <w:rsid w:val="001708EE"/>
    <w:rsid w:val="0019590E"/>
    <w:rsid w:val="001F5504"/>
    <w:rsid w:val="00277320"/>
    <w:rsid w:val="002B4085"/>
    <w:rsid w:val="002E5BDA"/>
    <w:rsid w:val="00371A17"/>
    <w:rsid w:val="00375A4A"/>
    <w:rsid w:val="0052614A"/>
    <w:rsid w:val="00555781"/>
    <w:rsid w:val="00671B54"/>
    <w:rsid w:val="00685AA7"/>
    <w:rsid w:val="00816C1B"/>
    <w:rsid w:val="008674DE"/>
    <w:rsid w:val="00916C01"/>
    <w:rsid w:val="00AE4979"/>
    <w:rsid w:val="00B453DF"/>
    <w:rsid w:val="00BF5DC2"/>
    <w:rsid w:val="00CB49E5"/>
    <w:rsid w:val="00DA7127"/>
    <w:rsid w:val="00E5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8F30337-C15E-4F43-A259-F1CA9641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781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1EFC760-796E-4A85-83AD-81D189E8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 (1).dot</Template>
  <TotalTime>21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Silvia Helena</cp:lastModifiedBy>
  <cp:revision>14</cp:revision>
  <cp:lastPrinted>2001-03-15T17:26:00Z</cp:lastPrinted>
  <dcterms:created xsi:type="dcterms:W3CDTF">2015-08-21T12:28:00Z</dcterms:created>
  <dcterms:modified xsi:type="dcterms:W3CDTF">2016-10-14T12:53:00Z</dcterms:modified>
</cp:coreProperties>
</file>